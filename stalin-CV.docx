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76D86" w14:paraId="62C811B7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395786C" w14:textId="77777777" w:rsidR="00523479" w:rsidRPr="00376D86" w:rsidRDefault="004A29E3" w:rsidP="00523479">
            <w:pPr>
              <w:pStyle w:val="Initials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noProof/>
              </w:rPr>
              <w:drawing>
                <wp:anchor distT="0" distB="0" distL="114300" distR="114300" simplePos="0" relativeHeight="251660288" behindDoc="1" locked="0" layoutInCell="1" allowOverlap="1" wp14:anchorId="682AFDA8" wp14:editId="5452090C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-741680</wp:posOffset>
                  </wp:positionV>
                  <wp:extent cx="1781175" cy="2299285"/>
                  <wp:effectExtent l="0" t="0" r="0" b="635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2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376D86">
              <w:rPr>
                <w:rFonts w:ascii="Bahnschrift Light" w:hAnsi="Bahnschrift Light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A31E43A" wp14:editId="170D813B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7EA66A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28399B9B" w14:textId="77777777" w:rsidR="00A50939" w:rsidRPr="00376D86" w:rsidRDefault="00B456C8" w:rsidP="007569C1">
            <w:pPr>
              <w:pStyle w:val="Heading3"/>
              <w:rPr>
                <w:rFonts w:ascii="Bahnschrift Light" w:hAnsi="Bahnschrift Light"/>
              </w:rPr>
            </w:pPr>
            <w:sdt>
              <w:sdtPr>
                <w:rPr>
                  <w:rFonts w:ascii="Bahnschrift Light" w:hAnsi="Bahnschrift Light"/>
                </w:rPr>
                <w:alias w:val="Objective:"/>
                <w:tag w:val="Objective:"/>
                <w:id w:val="319159961"/>
                <w:placeholder>
                  <w:docPart w:val="D4E0BDEE7D934E0695855ED243C1F95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376D86">
                  <w:rPr>
                    <w:rFonts w:ascii="Bahnschrift Light" w:hAnsi="Bahnschrift Light"/>
                  </w:rPr>
                  <w:t>Objective</w:t>
                </w:r>
              </w:sdtContent>
            </w:sdt>
          </w:p>
          <w:p w14:paraId="45135104" w14:textId="77777777" w:rsidR="002C2CDD" w:rsidRPr="00376D86" w:rsidRDefault="0095619B" w:rsidP="0095619B">
            <w:p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To pursue a career in a dynamic organization that has opportunity for personal</w:t>
            </w:r>
            <w:r w:rsidR="00760887" w:rsidRPr="00376D86">
              <w:rPr>
                <w:rFonts w:ascii="Bahnschrift Light" w:hAnsi="Bahnschrift Light"/>
              </w:rPr>
              <w:t>/</w:t>
            </w:r>
            <w:r w:rsidRPr="00376D86">
              <w:rPr>
                <w:rFonts w:ascii="Bahnschrift Light" w:hAnsi="Bahnschrift Light"/>
              </w:rPr>
              <w:t>professional development and successfully apply acquired</w:t>
            </w:r>
            <w:r w:rsidR="00760887" w:rsidRPr="00376D86">
              <w:rPr>
                <w:rFonts w:ascii="Bahnschrift Light" w:hAnsi="Bahnschrift Light"/>
              </w:rPr>
              <w:t xml:space="preserve"> </w:t>
            </w:r>
            <w:r w:rsidRPr="00376D86">
              <w:rPr>
                <w:rFonts w:ascii="Bahnschrift Light" w:hAnsi="Bahnschrift Light"/>
              </w:rPr>
              <w:t>skills to enhance organizational efficiencies.</w:t>
            </w:r>
          </w:p>
          <w:p w14:paraId="1117D9C7" w14:textId="77777777" w:rsidR="002C2CDD" w:rsidRPr="00376D86" w:rsidRDefault="00B456C8" w:rsidP="007569C1">
            <w:pPr>
              <w:pStyle w:val="Heading3"/>
              <w:rPr>
                <w:rFonts w:ascii="Bahnschrift Light" w:hAnsi="Bahnschrift Light"/>
              </w:rPr>
            </w:pPr>
            <w:sdt>
              <w:sdtPr>
                <w:rPr>
                  <w:rFonts w:ascii="Bahnschrift Light" w:hAnsi="Bahnschrift Light"/>
                </w:rPr>
                <w:alias w:val="Skills:"/>
                <w:tag w:val="Skills:"/>
                <w:id w:val="1490835561"/>
                <w:placeholder>
                  <w:docPart w:val="E58251E4DE8D4343B7513B47C6A648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76D86">
                  <w:rPr>
                    <w:rFonts w:ascii="Bahnschrift Light" w:hAnsi="Bahnschrift Light"/>
                  </w:rPr>
                  <w:t>Skills</w:t>
                </w:r>
              </w:sdtContent>
            </w:sdt>
          </w:p>
          <w:p w14:paraId="5B0A5A2B" w14:textId="77777777" w:rsidR="00760887" w:rsidRPr="00376D86" w:rsidRDefault="00760887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Web &amp; Mobile Design</w:t>
            </w:r>
          </w:p>
          <w:p w14:paraId="37320A46" w14:textId="77777777"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Photo Retouching</w:t>
            </w:r>
          </w:p>
          <w:p w14:paraId="15C0F36D" w14:textId="77777777" w:rsidR="00741125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Fashion Retouching</w:t>
            </w:r>
          </w:p>
          <w:p w14:paraId="264767D4" w14:textId="77777777"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Color Correction</w:t>
            </w:r>
          </w:p>
          <w:p w14:paraId="1C66F195" w14:textId="77777777"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Skin Correction</w:t>
            </w:r>
          </w:p>
          <w:p w14:paraId="344E9222" w14:textId="77777777"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Clipping Path</w:t>
            </w:r>
          </w:p>
          <w:p w14:paraId="4548F440" w14:textId="77777777"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Neck Joint</w:t>
            </w:r>
          </w:p>
          <w:p w14:paraId="1ACF032F" w14:textId="77777777"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Contouring</w:t>
            </w:r>
          </w:p>
          <w:p w14:paraId="12B9E3F0" w14:textId="77777777" w:rsidR="0095619B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Object Removal</w:t>
            </w:r>
          </w:p>
          <w:p w14:paraId="006A3B11" w14:textId="77777777" w:rsidR="00376D86" w:rsidRDefault="00376D86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Background Removal</w:t>
            </w:r>
          </w:p>
          <w:p w14:paraId="0668BC98" w14:textId="77777777" w:rsidR="00376D86" w:rsidRPr="00376D86" w:rsidRDefault="00376D86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Remove Blemishe</w:t>
            </w:r>
            <w:r w:rsidR="00E70D5A">
              <w:rPr>
                <w:rFonts w:ascii="Bahnschrift Light" w:hAnsi="Bahnschrift Light"/>
              </w:rPr>
              <w:t>s</w:t>
            </w:r>
          </w:p>
          <w:p w14:paraId="7B17B648" w14:textId="77777777" w:rsidR="0095619B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Color Change</w:t>
            </w:r>
          </w:p>
          <w:p w14:paraId="57B8F427" w14:textId="77777777" w:rsidR="00760887" w:rsidRPr="00376D86" w:rsidRDefault="0095619B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Crop/Enlargement</w:t>
            </w:r>
          </w:p>
          <w:p w14:paraId="6D7B70D4" w14:textId="77777777" w:rsidR="009202BD" w:rsidRPr="00376D86" w:rsidRDefault="009202BD" w:rsidP="003E13F9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ETC</w:t>
            </w:r>
          </w:p>
          <w:p w14:paraId="33A46E1A" w14:textId="77777777" w:rsidR="00760887" w:rsidRPr="00376D86" w:rsidRDefault="00760887" w:rsidP="00741125">
            <w:pPr>
              <w:rPr>
                <w:rFonts w:ascii="Bahnschrift Light" w:hAnsi="Bahnschrift Light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76D86" w14:paraId="57CD826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4620A34D" w14:textId="77777777" w:rsidR="00C612DA" w:rsidRPr="00376D86" w:rsidRDefault="00B456C8" w:rsidP="00C612DA">
                  <w:pPr>
                    <w:pStyle w:val="Heading1"/>
                    <w:outlineLvl w:val="0"/>
                    <w:rPr>
                      <w:rFonts w:ascii="Bahnschrift Light" w:hAnsi="Bahnschrift Light"/>
                      <w:color w:val="FFFFFF" w:themeColor="background1"/>
                    </w:rPr>
                  </w:pPr>
                  <w:sdt>
                    <w:sdtPr>
                      <w:rPr>
                        <w:rFonts w:ascii="Bahnschrift Light" w:hAnsi="Bahnschrift Light"/>
                        <w:color w:val="FFFFFF" w:themeColor="background1"/>
                      </w:rPr>
                      <w:alias w:val="Enter your name:"/>
                      <w:tag w:val="Enter your name:"/>
                      <w:id w:val="-296147368"/>
                      <w:placeholder>
                        <w:docPart w:val="71A9539245BC4C2EA5B71F25E57420A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0E4898" w:rsidRPr="00376D86">
                        <w:rPr>
                          <w:rFonts w:ascii="Bahnschrift Light" w:hAnsi="Bahnschrift Light"/>
                          <w:color w:val="FFFFFF" w:themeColor="background1"/>
                        </w:rPr>
                        <w:t>Stalin Durjo</w:t>
                      </w:r>
                    </w:sdtContent>
                  </w:sdt>
                </w:p>
                <w:p w14:paraId="6D25A23A" w14:textId="77777777" w:rsidR="00906BEE" w:rsidRPr="00376D86" w:rsidRDefault="00B456C8" w:rsidP="00906BEE">
                  <w:pPr>
                    <w:pStyle w:val="Heading2"/>
                    <w:outlineLvl w:val="1"/>
                    <w:rPr>
                      <w:rFonts w:ascii="Bahnschrift Light" w:hAnsi="Bahnschrift Light"/>
                    </w:rPr>
                  </w:pPr>
                  <w:sdt>
                    <w:sdtPr>
                      <w:rPr>
                        <w:rFonts w:ascii="Bahnschrift Light" w:hAnsi="Bahnschrift Light"/>
                        <w:color w:val="FFFFFF" w:themeColor="background1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EE9C4913813642BCBBCD7E678C63388C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E4898" w:rsidRPr="00376D86">
                        <w:rPr>
                          <w:rFonts w:ascii="Bahnschrift Light" w:hAnsi="Bahnschrift Light"/>
                          <w:color w:val="FFFFFF" w:themeColor="background1"/>
                        </w:rPr>
                        <w:t>Graphics Designer</w:t>
                      </w:r>
                    </w:sdtContent>
                  </w:sdt>
                  <w:r w:rsidR="007D6458" w:rsidRPr="00376D86">
                    <w:rPr>
                      <w:rFonts w:ascii="Bahnschrift Light" w:hAnsi="Bahnschrift Light"/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rFonts w:ascii="Bahnschrift Light" w:hAnsi="Bahnschrift Light"/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911388AE43EA4C46955128247E299AD6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E4898" w:rsidRPr="00376D86">
                        <w:rPr>
                          <w:rFonts w:ascii="Bahnschrift Light" w:hAnsi="Bahnschrift Light"/>
                          <w:color w:val="FFFFFF" w:themeColor="background1"/>
                        </w:rPr>
                        <w:t>Stalindurjo.github.io</w:t>
                      </w:r>
                    </w:sdtContent>
                  </w:sdt>
                </w:p>
              </w:tc>
            </w:tr>
          </w:tbl>
          <w:p w14:paraId="02119D71" w14:textId="77777777" w:rsidR="002C2CDD" w:rsidRPr="00376D86" w:rsidRDefault="00B456C8" w:rsidP="007569C1">
            <w:pPr>
              <w:pStyle w:val="Heading3"/>
              <w:rPr>
                <w:rFonts w:ascii="Bahnschrift Light" w:hAnsi="Bahnschrift Light"/>
              </w:rPr>
            </w:pPr>
            <w:sdt>
              <w:sdtPr>
                <w:rPr>
                  <w:rFonts w:ascii="Bahnschrift Light" w:hAnsi="Bahnschrift Light"/>
                </w:rPr>
                <w:alias w:val="Experience:"/>
                <w:tag w:val="Experience:"/>
                <w:id w:val="1217937480"/>
                <w:placeholder>
                  <w:docPart w:val="973A21CA6A5D49DBB019BFFEDE196A4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76D86">
                  <w:rPr>
                    <w:rFonts w:ascii="Bahnschrift Light" w:hAnsi="Bahnschrift Light"/>
                  </w:rPr>
                  <w:t>Experience</w:t>
                </w:r>
              </w:sdtContent>
            </w:sdt>
          </w:p>
          <w:p w14:paraId="78D1A59B" w14:textId="77777777" w:rsidR="002C2CDD" w:rsidRPr="00376D86" w:rsidRDefault="00F32B3C" w:rsidP="007569C1">
            <w:pPr>
              <w:pStyle w:val="Heading4"/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Work Status</w:t>
            </w:r>
          </w:p>
          <w:p w14:paraId="1DCB15F0" w14:textId="77777777" w:rsidR="002C2CDD" w:rsidRPr="00376D86" w:rsidRDefault="00760887" w:rsidP="007569C1">
            <w:pPr>
              <w:rPr>
                <w:rFonts w:ascii="Bahnschrift Light" w:hAnsi="Bahnschrift Light"/>
                <w:sz w:val="24"/>
                <w:szCs w:val="24"/>
              </w:rPr>
            </w:pPr>
            <w:r w:rsidRPr="00376D86">
              <w:rPr>
                <w:rFonts w:ascii="Bahnschrift Light" w:hAnsi="Bahnschrift Light"/>
              </w:rPr>
              <w:t xml:space="preserve">I’m currently working in freelancing sites like </w:t>
            </w:r>
            <w:r w:rsidRPr="00376D86">
              <w:rPr>
                <w:rFonts w:ascii="Bahnschrift Light" w:hAnsi="Bahnschrift Light"/>
                <w:b/>
                <w:sz w:val="24"/>
                <w:szCs w:val="24"/>
              </w:rPr>
              <w:t>Upwork, Fiverr, 99designs and Crowd spring</w:t>
            </w:r>
            <w:r w:rsidR="009202BD" w:rsidRPr="00376D86">
              <w:rPr>
                <w:rFonts w:ascii="Bahnschrift Light" w:hAnsi="Bahnschrift Light"/>
                <w:b/>
                <w:sz w:val="24"/>
                <w:szCs w:val="24"/>
              </w:rPr>
              <w:t xml:space="preserve"> as a Graphics Designer</w:t>
            </w:r>
            <w:r w:rsidRPr="00376D86">
              <w:rPr>
                <w:rFonts w:ascii="Bahnschrift Light" w:hAnsi="Bahnschrift Light"/>
                <w:sz w:val="24"/>
                <w:szCs w:val="24"/>
              </w:rPr>
              <w:t>.</w:t>
            </w:r>
            <w:r w:rsidR="00F32B3C" w:rsidRPr="00376D86">
              <w:rPr>
                <w:rFonts w:ascii="Bahnschrift Light" w:hAnsi="Bahnschrift Light"/>
                <w:sz w:val="24"/>
                <w:szCs w:val="24"/>
              </w:rPr>
              <w:t xml:space="preserve"> I have a good experience in Photoshop and I use the latest software features for optimal output. </w:t>
            </w:r>
            <w:r w:rsidR="009202BD" w:rsidRPr="00376D86">
              <w:rPr>
                <w:rFonts w:ascii="Bahnschrift Light" w:hAnsi="Bahnschrift Light"/>
                <w:sz w:val="24"/>
                <w:szCs w:val="24"/>
              </w:rPr>
              <w:t>I also have knowledge in HTML &amp; CSS and some JavaScript. I know how both frontend and backend works.</w:t>
            </w:r>
          </w:p>
          <w:p w14:paraId="13154E83" w14:textId="77777777" w:rsidR="002C2CDD" w:rsidRPr="00376D86" w:rsidRDefault="00760887" w:rsidP="007569C1">
            <w:pPr>
              <w:pStyle w:val="Heading4"/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Skillset</w:t>
            </w:r>
            <w:r w:rsidR="00F32B3C" w:rsidRPr="00376D86">
              <w:rPr>
                <w:rFonts w:ascii="Bahnschrift Light" w:hAnsi="Bahnschrift Light"/>
              </w:rPr>
              <w:t xml:space="preserve"> &amp; Portfolios</w:t>
            </w:r>
          </w:p>
          <w:p w14:paraId="3371C584" w14:textId="77777777" w:rsidR="002C2CDD" w:rsidRPr="00376D86" w:rsidRDefault="00760887" w:rsidP="007569C1">
            <w:p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 xml:space="preserve">I have a personal website to showcase my skills. Visit </w:t>
            </w:r>
            <w:hyperlink r:id="rId12" w:history="1">
              <w:r w:rsidRPr="00F83374">
                <w:rPr>
                  <w:rStyle w:val="Hyperlink"/>
                  <w:rFonts w:ascii="Bahnschrift Light" w:hAnsi="Bahnschrift Light"/>
                  <w:b/>
                  <w:sz w:val="28"/>
                  <w:szCs w:val="28"/>
                </w:rPr>
                <w:t>stalindurjo.github.io</w:t>
              </w:r>
            </w:hyperlink>
            <w:r w:rsidRPr="00376D86">
              <w:rPr>
                <w:rFonts w:ascii="Bahnschrift Light" w:hAnsi="Bahnschrift Light"/>
              </w:rPr>
              <w:t xml:space="preserve"> for my portfolios.</w:t>
            </w:r>
            <w:r w:rsidR="00F32B3C" w:rsidRPr="00376D86">
              <w:rPr>
                <w:rFonts w:ascii="Bahnschrift Light" w:hAnsi="Bahnschrift Light"/>
              </w:rPr>
              <w:t xml:space="preserve"> Here I’ve uploaded different kind of projects.</w:t>
            </w:r>
          </w:p>
          <w:p w14:paraId="2EB32F32" w14:textId="77777777" w:rsidR="002C2CDD" w:rsidRPr="00376D86" w:rsidRDefault="00B456C8" w:rsidP="007569C1">
            <w:pPr>
              <w:pStyle w:val="Heading3"/>
              <w:rPr>
                <w:rFonts w:ascii="Bahnschrift Light" w:hAnsi="Bahnschrift Light"/>
              </w:rPr>
            </w:pPr>
            <w:sdt>
              <w:sdtPr>
                <w:rPr>
                  <w:rFonts w:ascii="Bahnschrift Light" w:hAnsi="Bahnschrift Light"/>
                </w:rPr>
                <w:alias w:val="Education:"/>
                <w:tag w:val="Education:"/>
                <w:id w:val="1349516922"/>
                <w:placeholder>
                  <w:docPart w:val="899968D5A34F46FA994AA2AAD8A65DA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76D86">
                  <w:rPr>
                    <w:rFonts w:ascii="Bahnschrift Light" w:hAnsi="Bahnschrift Light"/>
                  </w:rPr>
                  <w:t>Education</w:t>
                </w:r>
              </w:sdtContent>
            </w:sdt>
          </w:p>
          <w:p w14:paraId="2B266DA1" w14:textId="487D57E0" w:rsidR="002C2CDD" w:rsidRPr="00376D86" w:rsidRDefault="00F32B3C" w:rsidP="007569C1">
            <w:p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 xml:space="preserve">I’m studying for </w:t>
            </w:r>
            <w:r w:rsidRPr="00C86B86">
              <w:rPr>
                <w:rFonts w:ascii="Bahnschrift Light" w:hAnsi="Bahnschrift Light"/>
                <w:b/>
              </w:rPr>
              <w:t>CIE A Levels</w:t>
            </w:r>
            <w:r w:rsidRPr="00376D86">
              <w:rPr>
                <w:rFonts w:ascii="Bahnschrift Light" w:hAnsi="Bahnschrift Light"/>
              </w:rPr>
              <w:t xml:space="preserve"> in a private institution.  Graduation date is</w:t>
            </w:r>
            <w:r w:rsidR="00C86B86">
              <w:rPr>
                <w:rFonts w:ascii="Bahnschrift Light" w:hAnsi="Bahnschrift Light"/>
              </w:rPr>
              <w:t xml:space="preserve"> </w:t>
            </w:r>
            <w:r w:rsidRPr="00376D86">
              <w:rPr>
                <w:rFonts w:ascii="Bahnschrift Light" w:hAnsi="Bahnschrift Light"/>
              </w:rPr>
              <w:t xml:space="preserve">year 2020. My main subjects are </w:t>
            </w:r>
            <w:r w:rsidRPr="00376D86">
              <w:rPr>
                <w:rFonts w:ascii="Bahnschrift Light" w:hAnsi="Bahnschrift Light"/>
                <w:b/>
              </w:rPr>
              <w:t>Economi</w:t>
            </w:r>
            <w:bookmarkStart w:id="0" w:name="_GoBack"/>
            <w:bookmarkEnd w:id="0"/>
            <w:r w:rsidRPr="00376D86">
              <w:rPr>
                <w:rFonts w:ascii="Bahnschrift Light" w:hAnsi="Bahnschrift Light"/>
                <w:b/>
              </w:rPr>
              <w:t>cs</w:t>
            </w:r>
            <w:r w:rsidRPr="00376D86">
              <w:rPr>
                <w:rFonts w:ascii="Bahnschrift Light" w:hAnsi="Bahnschrift Light"/>
              </w:rPr>
              <w:t xml:space="preserve"> and </w:t>
            </w:r>
            <w:r w:rsidRPr="00376D86">
              <w:rPr>
                <w:rFonts w:ascii="Bahnschrift Light" w:hAnsi="Bahnschrift Light"/>
                <w:b/>
              </w:rPr>
              <w:t>Computer Science</w:t>
            </w:r>
            <w:r w:rsidRPr="00376D86">
              <w:rPr>
                <w:rFonts w:ascii="Bahnschrift Light" w:hAnsi="Bahnschrift Light"/>
              </w:rPr>
              <w:t>.  I’m very fluent in English, Bangla and have conversational knowledge in Hindi.</w:t>
            </w:r>
          </w:p>
          <w:p w14:paraId="7C487281" w14:textId="77777777" w:rsidR="002C2CDD" w:rsidRPr="00376D86" w:rsidRDefault="00B456C8" w:rsidP="007569C1">
            <w:pPr>
              <w:pStyle w:val="Heading3"/>
              <w:rPr>
                <w:rFonts w:ascii="Bahnschrift Light" w:hAnsi="Bahnschrift Light"/>
              </w:rPr>
            </w:pPr>
            <w:sdt>
              <w:sdtPr>
                <w:rPr>
                  <w:rFonts w:ascii="Bahnschrift Light" w:hAnsi="Bahnschrift Light"/>
                </w:rPr>
                <w:alias w:val="Volunteer Experience or Leadership:"/>
                <w:tag w:val="Volunteer Experience or Leadership:"/>
                <w:id w:val="-1093778966"/>
                <w:placeholder>
                  <w:docPart w:val="5E14B50B0D0945358E3CE0578E9CD78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76D86">
                  <w:rPr>
                    <w:rFonts w:ascii="Bahnschrift Light" w:hAnsi="Bahnschrift Light"/>
                  </w:rPr>
                  <w:t>Volunteer Experience or Leadership</w:t>
                </w:r>
              </w:sdtContent>
            </w:sdt>
          </w:p>
          <w:p w14:paraId="025DC7D6" w14:textId="77777777" w:rsidR="00741125" w:rsidRPr="00376D86" w:rsidRDefault="009202BD" w:rsidP="00741125">
            <w:pPr>
              <w:rPr>
                <w:rFonts w:ascii="Bahnschrift Light" w:hAnsi="Bahnschrift Light"/>
              </w:rPr>
            </w:pPr>
            <w:r w:rsidRPr="00376D86">
              <w:rPr>
                <w:rFonts w:ascii="Bahnschrift Light" w:hAnsi="Bahnschrift Light"/>
              </w:rPr>
              <w:t>I’ve participated in my schools volunteering programs. Such as working as an Assistant Teacher</w:t>
            </w:r>
            <w:r w:rsidR="00C86B86">
              <w:rPr>
                <w:rFonts w:ascii="Bahnschrift Light" w:hAnsi="Bahnschrift Light"/>
              </w:rPr>
              <w:t xml:space="preserve">, </w:t>
            </w:r>
            <w:r w:rsidRPr="00376D86">
              <w:rPr>
                <w:rFonts w:ascii="Bahnschrift Light" w:hAnsi="Bahnschrift Light"/>
              </w:rPr>
              <w:t xml:space="preserve">assisting parents on </w:t>
            </w:r>
            <w:r w:rsidR="005E2F62">
              <w:rPr>
                <w:rFonts w:ascii="Bahnschrift Light" w:hAnsi="Bahnschrift Light"/>
              </w:rPr>
              <w:t xml:space="preserve">different </w:t>
            </w:r>
            <w:r w:rsidR="005E2F62" w:rsidRPr="00376D86">
              <w:rPr>
                <w:rFonts w:ascii="Bahnschrift Light" w:hAnsi="Bahnschrift Light"/>
              </w:rPr>
              <w:t>cultural</w:t>
            </w:r>
            <w:r w:rsidRPr="00376D86">
              <w:rPr>
                <w:rFonts w:ascii="Bahnschrift Light" w:hAnsi="Bahnschrift Light"/>
              </w:rPr>
              <w:t xml:space="preserve"> programs et</w:t>
            </w:r>
            <w:r w:rsidR="00B54F39" w:rsidRPr="00376D86">
              <w:rPr>
                <w:rFonts w:ascii="Bahnschrift Light" w:hAnsi="Bahnschrift Light"/>
              </w:rPr>
              <w:t>c</w:t>
            </w:r>
            <w:r w:rsidRPr="00376D86">
              <w:rPr>
                <w:rFonts w:ascii="Bahnschrift Light" w:hAnsi="Bahnschrift Light"/>
              </w:rPr>
              <w:t>.</w:t>
            </w:r>
          </w:p>
        </w:tc>
      </w:tr>
    </w:tbl>
    <w:p w14:paraId="305C836F" w14:textId="77777777" w:rsidR="00C62C50" w:rsidRPr="00376D86" w:rsidRDefault="00C62C50" w:rsidP="00E22E87">
      <w:pPr>
        <w:pStyle w:val="NoSpacing"/>
        <w:rPr>
          <w:rFonts w:ascii="Bahnschrift Light" w:hAnsi="Bahnschrift Light"/>
        </w:rPr>
      </w:pPr>
    </w:p>
    <w:sectPr w:rsidR="00C62C50" w:rsidRPr="00376D86" w:rsidSect="00EF7CC9"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8C0F6" w14:textId="77777777" w:rsidR="00B456C8" w:rsidRDefault="00B456C8" w:rsidP="00713050">
      <w:pPr>
        <w:spacing w:line="240" w:lineRule="auto"/>
      </w:pPr>
      <w:r>
        <w:separator/>
      </w:r>
    </w:p>
  </w:endnote>
  <w:endnote w:type="continuationSeparator" w:id="0">
    <w:p w14:paraId="105CAD0F" w14:textId="77777777" w:rsidR="00B456C8" w:rsidRDefault="00B456C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684488" w14:paraId="0A71FA18" w14:textId="77777777" w:rsidTr="00B55EA1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392ED2A" w14:textId="77777777" w:rsidR="00684488" w:rsidRPr="00CA3DF1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6A13E19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32D816C1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6EDC381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4101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RPr="00B55EA1" w14:paraId="3A3B711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0368B0" w14:textId="77777777" w:rsidR="00217980" w:rsidRPr="00B55EA1" w:rsidRDefault="009A52AF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r w:rsidRPr="00B55EA1">
            <w:rPr>
              <w:rFonts w:ascii="Calibri" w:hAnsi="Calibri" w:cs="Arial"/>
              <w:sz w:val="20"/>
              <w:szCs w:val="20"/>
            </w:rPr>
            <w:t>Email: stalindu</w:t>
          </w:r>
          <w:r w:rsidR="00C07122">
            <w:rPr>
              <w:rFonts w:ascii="Calibri" w:hAnsi="Calibri" w:cs="Arial"/>
              <w:sz w:val="20"/>
              <w:szCs w:val="20"/>
            </w:rPr>
            <w:t>r</w:t>
          </w:r>
          <w:r w:rsidRPr="00B55EA1">
            <w:rPr>
              <w:rFonts w:ascii="Calibri" w:hAnsi="Calibri" w:cs="Arial"/>
              <w:sz w:val="20"/>
              <w:szCs w:val="20"/>
            </w:rPr>
            <w:t>jo@gmail.com</w: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4D3FC74" w14:textId="77777777" w:rsidR="00217980" w:rsidRPr="00B55EA1" w:rsidRDefault="009A52AF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r w:rsidRPr="00B55EA1">
            <w:rPr>
              <w:rFonts w:ascii="Calibri" w:hAnsi="Calibri" w:cs="Arial"/>
              <w:sz w:val="20"/>
              <w:szCs w:val="20"/>
            </w:rPr>
            <w:t>Phone:</w:t>
          </w:r>
        </w:p>
        <w:p w14:paraId="0388EA27" w14:textId="77777777" w:rsidR="009A52AF" w:rsidRPr="00B55EA1" w:rsidRDefault="009A52AF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r w:rsidRPr="00B55EA1">
            <w:rPr>
              <w:rFonts w:ascii="Calibri" w:hAnsi="Calibri" w:cs="Arial"/>
              <w:sz w:val="20"/>
              <w:szCs w:val="20"/>
            </w:rPr>
            <w:t>01315847917</w: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68B7EF5" w14:textId="77777777" w:rsidR="00217980" w:rsidRPr="00B55EA1" w:rsidRDefault="009A52AF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r w:rsidRPr="00B55EA1">
            <w:rPr>
              <w:rFonts w:ascii="Calibri" w:hAnsi="Calibri" w:cs="Arial"/>
              <w:sz w:val="20"/>
              <w:szCs w:val="20"/>
            </w:rPr>
            <w:t>Website:</w:t>
          </w:r>
        </w:p>
        <w:p w14:paraId="20925DF7" w14:textId="77777777" w:rsidR="009A52AF" w:rsidRPr="00B55EA1" w:rsidRDefault="00B456C8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hyperlink r:id="rId1" w:history="1">
            <w:r w:rsidR="009A52AF" w:rsidRPr="00C21084">
              <w:rPr>
                <w:rStyle w:val="Hyperlink"/>
                <w:rFonts w:ascii="Calibri" w:hAnsi="Calibri" w:cs="Arial"/>
                <w:sz w:val="20"/>
                <w:szCs w:val="20"/>
              </w:rPr>
              <w:t>stalindurjo.github.io</w:t>
            </w:r>
          </w:hyperlink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A2B81DB" w14:textId="77777777" w:rsidR="00217980" w:rsidRPr="00B55EA1" w:rsidRDefault="009A52AF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  <w:r w:rsidRPr="00B55EA1">
            <w:rPr>
              <w:rFonts w:ascii="Calibri" w:hAnsi="Calibri" w:cs="Arial"/>
              <w:sz w:val="20"/>
              <w:szCs w:val="20"/>
            </w:rPr>
            <w:t>Facebook:</w:t>
          </w:r>
        </w:p>
        <w:p w14:paraId="62218014" w14:textId="77777777" w:rsidR="009A52AF" w:rsidRPr="00F83374" w:rsidRDefault="00B456C8" w:rsidP="009A52AF">
          <w:pPr>
            <w:pStyle w:val="Footer"/>
            <w:jc w:val="left"/>
            <w:rPr>
              <w:rFonts w:ascii="Arial" w:hAnsi="Arial" w:cs="Arial"/>
              <w:sz w:val="16"/>
              <w:szCs w:val="16"/>
            </w:rPr>
          </w:pPr>
          <w:hyperlink r:id="rId2" w:history="1">
            <w:r w:rsidR="00174563" w:rsidRPr="00F83374">
              <w:rPr>
                <w:rStyle w:val="Hyperlink"/>
                <w:rFonts w:ascii="Arial" w:hAnsi="Arial" w:cs="Arial"/>
                <w:sz w:val="16"/>
                <w:szCs w:val="16"/>
              </w:rPr>
              <w:t>https://web.facebook.com/Stalin.Durjo25</w:t>
            </w:r>
          </w:hyperlink>
        </w:p>
      </w:tc>
    </w:tr>
    <w:tr w:rsidR="00217980" w:rsidRPr="00B55EA1" w14:paraId="46EAE91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56E0919" w14:textId="77777777" w:rsidR="00811117" w:rsidRPr="00B55EA1" w:rsidRDefault="00811117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95FCF16" w14:textId="77777777" w:rsidR="00811117" w:rsidRPr="00B55EA1" w:rsidRDefault="00811117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85204" w14:textId="77777777" w:rsidR="00811117" w:rsidRPr="00B55EA1" w:rsidRDefault="00811117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D8F20D3" w14:textId="77777777" w:rsidR="00811117" w:rsidRPr="00B55EA1" w:rsidRDefault="00811117" w:rsidP="009A52AF">
          <w:pPr>
            <w:pStyle w:val="Footer"/>
            <w:jc w:val="left"/>
            <w:rPr>
              <w:rFonts w:ascii="Calibri" w:hAnsi="Calibri" w:cs="Arial"/>
              <w:sz w:val="20"/>
              <w:szCs w:val="20"/>
            </w:rPr>
          </w:pPr>
        </w:p>
      </w:tc>
    </w:tr>
  </w:tbl>
  <w:p w14:paraId="3CFBDD4F" w14:textId="77777777" w:rsidR="00217980" w:rsidRPr="00B55EA1" w:rsidRDefault="00217980" w:rsidP="009A52AF">
    <w:pPr>
      <w:pStyle w:val="Footer"/>
      <w:jc w:val="left"/>
      <w:rPr>
        <w:rFonts w:ascii="Calibri" w:hAnsi="Calibri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040D7" w14:textId="77777777" w:rsidR="00B456C8" w:rsidRDefault="00B456C8" w:rsidP="00713050">
      <w:pPr>
        <w:spacing w:line="240" w:lineRule="auto"/>
      </w:pPr>
      <w:r>
        <w:separator/>
      </w:r>
    </w:p>
  </w:footnote>
  <w:footnote w:type="continuationSeparator" w:id="0">
    <w:p w14:paraId="7B200414" w14:textId="77777777" w:rsidR="00B456C8" w:rsidRDefault="00B456C8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CDF3974"/>
    <w:multiLevelType w:val="hybridMultilevel"/>
    <w:tmpl w:val="989AE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98"/>
    <w:rsid w:val="00091382"/>
    <w:rsid w:val="000A07DA"/>
    <w:rsid w:val="000A2BFA"/>
    <w:rsid w:val="000B0619"/>
    <w:rsid w:val="000B5DAF"/>
    <w:rsid w:val="000B61CA"/>
    <w:rsid w:val="000E4898"/>
    <w:rsid w:val="000F7610"/>
    <w:rsid w:val="00114ED7"/>
    <w:rsid w:val="001300CA"/>
    <w:rsid w:val="00140B0E"/>
    <w:rsid w:val="00174563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6D86"/>
    <w:rsid w:val="0039404A"/>
    <w:rsid w:val="003C5528"/>
    <w:rsid w:val="003D03E5"/>
    <w:rsid w:val="003E13F9"/>
    <w:rsid w:val="004077FB"/>
    <w:rsid w:val="004244FF"/>
    <w:rsid w:val="00424DD9"/>
    <w:rsid w:val="004305E4"/>
    <w:rsid w:val="0046104A"/>
    <w:rsid w:val="00462031"/>
    <w:rsid w:val="004717C5"/>
    <w:rsid w:val="004A24CC"/>
    <w:rsid w:val="004A29E3"/>
    <w:rsid w:val="004F08BA"/>
    <w:rsid w:val="00523479"/>
    <w:rsid w:val="00543DB7"/>
    <w:rsid w:val="005729B0"/>
    <w:rsid w:val="00583E4F"/>
    <w:rsid w:val="005E2F62"/>
    <w:rsid w:val="006106CE"/>
    <w:rsid w:val="0061501C"/>
    <w:rsid w:val="00641630"/>
    <w:rsid w:val="00660502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0887"/>
    <w:rsid w:val="00763832"/>
    <w:rsid w:val="00772919"/>
    <w:rsid w:val="007B0387"/>
    <w:rsid w:val="007D2696"/>
    <w:rsid w:val="007D2FD2"/>
    <w:rsid w:val="007D406E"/>
    <w:rsid w:val="007D6458"/>
    <w:rsid w:val="00811117"/>
    <w:rsid w:val="008115A1"/>
    <w:rsid w:val="00812B23"/>
    <w:rsid w:val="00823C54"/>
    <w:rsid w:val="00841146"/>
    <w:rsid w:val="0088504C"/>
    <w:rsid w:val="0089034C"/>
    <w:rsid w:val="0089382B"/>
    <w:rsid w:val="008A1907"/>
    <w:rsid w:val="008C6BCA"/>
    <w:rsid w:val="008C7B50"/>
    <w:rsid w:val="008E4B30"/>
    <w:rsid w:val="00906BEE"/>
    <w:rsid w:val="009202BD"/>
    <w:rsid w:val="009243E7"/>
    <w:rsid w:val="0095619B"/>
    <w:rsid w:val="00985D58"/>
    <w:rsid w:val="009A52AF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456C8"/>
    <w:rsid w:val="00B54F39"/>
    <w:rsid w:val="00B55EA1"/>
    <w:rsid w:val="00B5664D"/>
    <w:rsid w:val="00B76A83"/>
    <w:rsid w:val="00BA5B40"/>
    <w:rsid w:val="00BD0206"/>
    <w:rsid w:val="00C07122"/>
    <w:rsid w:val="00C2098A"/>
    <w:rsid w:val="00C21084"/>
    <w:rsid w:val="00C5444A"/>
    <w:rsid w:val="00C612DA"/>
    <w:rsid w:val="00C62C50"/>
    <w:rsid w:val="00C7741E"/>
    <w:rsid w:val="00C86B86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3653"/>
    <w:rsid w:val="00E57630"/>
    <w:rsid w:val="00E70D5A"/>
    <w:rsid w:val="00E86C2B"/>
    <w:rsid w:val="00EB2D52"/>
    <w:rsid w:val="00EF7CC9"/>
    <w:rsid w:val="00F207C0"/>
    <w:rsid w:val="00F20AE5"/>
    <w:rsid w:val="00F32B3C"/>
    <w:rsid w:val="00F47E97"/>
    <w:rsid w:val="00F645C7"/>
    <w:rsid w:val="00F8337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6B9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F5496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F5496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83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lindurjo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facebook.com/Stalin.Durjo25" TargetMode="External"/><Relationship Id="rId1" Type="http://schemas.openxmlformats.org/officeDocument/2006/relationships/hyperlink" Target="https://stalindurjo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li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E0BDEE7D934E0695855ED243C1F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9B390-3278-4B7F-B836-A79C519A98C8}"/>
      </w:docPartPr>
      <w:docPartBody>
        <w:p w:rsidR="00352C4C" w:rsidRDefault="00582036">
          <w:pPr>
            <w:pStyle w:val="D4E0BDEE7D934E0695855ED243C1F95A"/>
          </w:pPr>
          <w:r w:rsidRPr="00906BEE">
            <w:t>Objective</w:t>
          </w:r>
        </w:p>
      </w:docPartBody>
    </w:docPart>
    <w:docPart>
      <w:docPartPr>
        <w:name w:val="E58251E4DE8D4343B7513B47C6A6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06637-09A4-4CBC-BB0F-73C491056847}"/>
      </w:docPartPr>
      <w:docPartBody>
        <w:p w:rsidR="00352C4C" w:rsidRDefault="00582036">
          <w:pPr>
            <w:pStyle w:val="E58251E4DE8D4343B7513B47C6A64839"/>
          </w:pPr>
          <w:r w:rsidRPr="00906BEE">
            <w:t>Skills</w:t>
          </w:r>
        </w:p>
      </w:docPartBody>
    </w:docPart>
    <w:docPart>
      <w:docPartPr>
        <w:name w:val="71A9539245BC4C2EA5B71F25E5742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220ED-2A99-4E87-82C1-698C75954336}"/>
      </w:docPartPr>
      <w:docPartBody>
        <w:p w:rsidR="00352C4C" w:rsidRDefault="00582036">
          <w:pPr>
            <w:pStyle w:val="71A9539245BC4C2EA5B71F25E57420AB"/>
          </w:pPr>
          <w:r>
            <w:t>Your name</w:t>
          </w:r>
        </w:p>
      </w:docPartBody>
    </w:docPart>
    <w:docPart>
      <w:docPartPr>
        <w:name w:val="EE9C4913813642BCBBCD7E678C633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E55CB-BF7C-46F1-9BDB-7C4199E534F9}"/>
      </w:docPartPr>
      <w:docPartBody>
        <w:p w:rsidR="00352C4C" w:rsidRDefault="00582036">
          <w:pPr>
            <w:pStyle w:val="EE9C4913813642BCBBCD7E678C63388C"/>
          </w:pPr>
          <w:r w:rsidRPr="007D6458">
            <w:t>Profession or Industry</w:t>
          </w:r>
        </w:p>
      </w:docPartBody>
    </w:docPart>
    <w:docPart>
      <w:docPartPr>
        <w:name w:val="911388AE43EA4C46955128247E299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F19F9-BAA1-4359-B16A-3FE46457FABB}"/>
      </w:docPartPr>
      <w:docPartBody>
        <w:p w:rsidR="00352C4C" w:rsidRDefault="00582036">
          <w:pPr>
            <w:pStyle w:val="911388AE43EA4C46955128247E299AD6"/>
          </w:pPr>
          <w:r w:rsidRPr="007D6458">
            <w:t>Link to other online properties: Portfolio/Website/Blog</w:t>
          </w:r>
        </w:p>
      </w:docPartBody>
    </w:docPart>
    <w:docPart>
      <w:docPartPr>
        <w:name w:val="973A21CA6A5D49DBB019BFFEDE196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9761-8A6F-4034-A9F8-BD830CFCD404}"/>
      </w:docPartPr>
      <w:docPartBody>
        <w:p w:rsidR="00352C4C" w:rsidRDefault="00582036">
          <w:pPr>
            <w:pStyle w:val="973A21CA6A5D49DBB019BFFEDE196A45"/>
          </w:pPr>
          <w:r w:rsidRPr="00906BEE">
            <w:t>Experience</w:t>
          </w:r>
        </w:p>
      </w:docPartBody>
    </w:docPart>
    <w:docPart>
      <w:docPartPr>
        <w:name w:val="899968D5A34F46FA994AA2AAD8A65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6703-7356-4072-B1AC-2BFBE4A7CBAD}"/>
      </w:docPartPr>
      <w:docPartBody>
        <w:p w:rsidR="00352C4C" w:rsidRDefault="00582036">
          <w:pPr>
            <w:pStyle w:val="899968D5A34F46FA994AA2AAD8A65DAB"/>
          </w:pPr>
          <w:r w:rsidRPr="00906BEE">
            <w:t>Education</w:t>
          </w:r>
        </w:p>
      </w:docPartBody>
    </w:docPart>
    <w:docPart>
      <w:docPartPr>
        <w:name w:val="5E14B50B0D0945358E3CE0578E9CD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08586-D161-4F49-AA04-7ED1EB54F977}"/>
      </w:docPartPr>
      <w:docPartBody>
        <w:p w:rsidR="00352C4C" w:rsidRDefault="00582036">
          <w:pPr>
            <w:pStyle w:val="5E14B50B0D0945358E3CE0578E9CD78D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Calibr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36"/>
    <w:rsid w:val="00121B3A"/>
    <w:rsid w:val="0029665B"/>
    <w:rsid w:val="00352C4C"/>
    <w:rsid w:val="00582036"/>
    <w:rsid w:val="0067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5A7183AA114FD6A7F94E8AC78676D5">
    <w:name w:val="485A7183AA114FD6A7F94E8AC78676D5"/>
  </w:style>
  <w:style w:type="paragraph" w:customStyle="1" w:styleId="D4E0BDEE7D934E0695855ED243C1F95A">
    <w:name w:val="D4E0BDEE7D934E0695855ED243C1F95A"/>
  </w:style>
  <w:style w:type="paragraph" w:customStyle="1" w:styleId="3869B21491F84323A709FECC3DC23A10">
    <w:name w:val="3869B21491F84323A709FECC3DC23A10"/>
  </w:style>
  <w:style w:type="paragraph" w:customStyle="1" w:styleId="E58251E4DE8D4343B7513B47C6A64839">
    <w:name w:val="E58251E4DE8D4343B7513B47C6A64839"/>
  </w:style>
  <w:style w:type="paragraph" w:customStyle="1" w:styleId="96DC6A7AD03B4048822D981414FF9D5B">
    <w:name w:val="96DC6A7AD03B4048822D981414FF9D5B"/>
  </w:style>
  <w:style w:type="paragraph" w:customStyle="1" w:styleId="71A9539245BC4C2EA5B71F25E57420AB">
    <w:name w:val="71A9539245BC4C2EA5B71F25E57420AB"/>
  </w:style>
  <w:style w:type="paragraph" w:customStyle="1" w:styleId="EE9C4913813642BCBBCD7E678C63388C">
    <w:name w:val="EE9C4913813642BCBBCD7E678C63388C"/>
  </w:style>
  <w:style w:type="paragraph" w:customStyle="1" w:styleId="911388AE43EA4C46955128247E299AD6">
    <w:name w:val="911388AE43EA4C46955128247E299AD6"/>
  </w:style>
  <w:style w:type="paragraph" w:customStyle="1" w:styleId="973A21CA6A5D49DBB019BFFEDE196A45">
    <w:name w:val="973A21CA6A5D49DBB019BFFEDE196A45"/>
  </w:style>
  <w:style w:type="paragraph" w:customStyle="1" w:styleId="25F58B798DAD48BBB2B0D265677A7592">
    <w:name w:val="25F58B798DAD48BBB2B0D265677A7592"/>
  </w:style>
  <w:style w:type="paragraph" w:customStyle="1" w:styleId="252B0B32C1E24D33A4566E17CF63611B">
    <w:name w:val="252B0B32C1E24D33A4566E17CF63611B"/>
  </w:style>
  <w:style w:type="paragraph" w:customStyle="1" w:styleId="92F842C31B2F48949E33C347E38015C4">
    <w:name w:val="92F842C31B2F48949E33C347E38015C4"/>
  </w:style>
  <w:style w:type="paragraph" w:customStyle="1" w:styleId="C1D4EFF37C284B0CBAF76F41C815CA77">
    <w:name w:val="C1D4EFF37C284B0CBAF76F41C815CA77"/>
  </w:style>
  <w:style w:type="paragraph" w:customStyle="1" w:styleId="89FA3EB671DD46C7821BC3830AFBF149">
    <w:name w:val="89FA3EB671DD46C7821BC3830AFBF149"/>
  </w:style>
  <w:style w:type="paragraph" w:customStyle="1" w:styleId="455ADF3DE6AC4422A9E7F9D8D5D153B7">
    <w:name w:val="455ADF3DE6AC4422A9E7F9D8D5D153B7"/>
  </w:style>
  <w:style w:type="paragraph" w:customStyle="1" w:styleId="45B723415DD34E5C8D4A1E2DBFFC00EE">
    <w:name w:val="45B723415DD34E5C8D4A1E2DBFFC00EE"/>
  </w:style>
  <w:style w:type="paragraph" w:customStyle="1" w:styleId="590A68C962114D3CB172857815E5BD28">
    <w:name w:val="590A68C962114D3CB172857815E5BD28"/>
  </w:style>
  <w:style w:type="paragraph" w:customStyle="1" w:styleId="4651ACEEFB3A4B9DAC191BB90678F73E">
    <w:name w:val="4651ACEEFB3A4B9DAC191BB90678F73E"/>
  </w:style>
  <w:style w:type="paragraph" w:customStyle="1" w:styleId="5534325C8AD64AD4BFDA319BE369C92F">
    <w:name w:val="5534325C8AD64AD4BFDA319BE369C92F"/>
  </w:style>
  <w:style w:type="paragraph" w:customStyle="1" w:styleId="899968D5A34F46FA994AA2AAD8A65DAB">
    <w:name w:val="899968D5A34F46FA994AA2AAD8A65DAB"/>
  </w:style>
  <w:style w:type="paragraph" w:customStyle="1" w:styleId="B88473B3929C4651943FABCD18A358D4">
    <w:name w:val="B88473B3929C4651943FABCD18A358D4"/>
  </w:style>
  <w:style w:type="paragraph" w:customStyle="1" w:styleId="77F0EE144671494F8DF73E23F8C6FE13">
    <w:name w:val="77F0EE144671494F8DF73E23F8C6FE13"/>
  </w:style>
  <w:style w:type="paragraph" w:customStyle="1" w:styleId="D14AF6C2FC9D4A839419EAB31482D1D1">
    <w:name w:val="D14AF6C2FC9D4A839419EAB31482D1D1"/>
  </w:style>
  <w:style w:type="paragraph" w:customStyle="1" w:styleId="3564D95B483946E3A55C5831945C877D">
    <w:name w:val="3564D95B483946E3A55C5831945C877D"/>
  </w:style>
  <w:style w:type="paragraph" w:customStyle="1" w:styleId="8F1B50524CF74E47B0AF37B373FD562F">
    <w:name w:val="8F1B50524CF74E47B0AF37B373FD562F"/>
  </w:style>
  <w:style w:type="paragraph" w:customStyle="1" w:styleId="CB445357AF854C3BB3E9A8DD3DF6D66A">
    <w:name w:val="CB445357AF854C3BB3E9A8DD3DF6D66A"/>
  </w:style>
  <w:style w:type="paragraph" w:customStyle="1" w:styleId="9ADCAF8B646C43BB8995E95BFDADFAC2">
    <w:name w:val="9ADCAF8B646C43BB8995E95BFDADFAC2"/>
  </w:style>
  <w:style w:type="paragraph" w:customStyle="1" w:styleId="398D2C10375B475B99868DD4C0FF6FA2">
    <w:name w:val="398D2C10375B475B99868DD4C0FF6FA2"/>
  </w:style>
  <w:style w:type="paragraph" w:customStyle="1" w:styleId="5E14B50B0D0945358E3CE0578E9CD78D">
    <w:name w:val="5E14B50B0D0945358E3CE0578E9CD78D"/>
  </w:style>
  <w:style w:type="paragraph" w:customStyle="1" w:styleId="0412E8A34B2E4184A5982B6985759A0A">
    <w:name w:val="0412E8A34B2E4184A5982B6985759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4F1C8FD-9216-414E-A287-628FD69A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Graphics Designer</dc:subject>
  <dc:creator/>
  <cp:keywords/>
  <dc:description>Stalindurjo.github.io</dc:description>
  <cp:lastModifiedBy/>
  <cp:revision>1</cp:revision>
  <dcterms:created xsi:type="dcterms:W3CDTF">2019-06-14T05:34:00Z</dcterms:created>
  <dcterms:modified xsi:type="dcterms:W3CDTF">2019-06-19T13:21:00Z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